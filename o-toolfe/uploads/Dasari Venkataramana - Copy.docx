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3A9F" w14:textId="7E04C1AC" w:rsidR="00D10A96" w:rsidRPr="00171E99" w:rsidRDefault="00171E99" w:rsidP="00F41319">
      <w:pPr>
        <w:pStyle w:val="Title"/>
        <w:rPr>
          <w:sz w:val="52"/>
          <w:szCs w:val="38"/>
        </w:rPr>
      </w:pPr>
      <w:r w:rsidRPr="00171E99">
        <w:rPr>
          <w:sz w:val="52"/>
          <w:szCs w:val="38"/>
        </w:rPr>
        <w:t>Dasari Venkataramana</w:t>
      </w:r>
    </w:p>
    <w:p w14:paraId="41628874" w14:textId="0DCBF05A" w:rsidR="00D10A96" w:rsidRPr="00D10A96" w:rsidRDefault="00D10A96" w:rsidP="00D10A96">
      <w:pPr>
        <w:pStyle w:val="Subtitle"/>
      </w:pPr>
    </w:p>
    <w:p w14:paraId="7C19A7CC" w14:textId="2D5F731A" w:rsidR="00D10A96" w:rsidRPr="00D10A96" w:rsidRDefault="00D74C44" w:rsidP="00D74C44">
      <w:pPr>
        <w:pStyle w:val="ContactInfo"/>
        <w:jc w:val="left"/>
      </w:pPr>
      <w:r w:rsidRPr="00D74C44">
        <w:rPr>
          <w:sz w:val="24"/>
          <w:szCs w:val="24"/>
        </w:rPr>
        <w:t xml:space="preserve">COntact </w:t>
      </w:r>
      <w:r w:rsidR="00864834" w:rsidRPr="00D74C44">
        <w:rPr>
          <w:sz w:val="24"/>
          <w:szCs w:val="24"/>
        </w:rPr>
        <w:t>NO:</w:t>
      </w:r>
      <w:r>
        <w:t xml:space="preserve"> </w:t>
      </w:r>
      <w:r w:rsidR="00171E99" w:rsidRPr="00D74C44">
        <w:rPr>
          <w:sz w:val="24"/>
          <w:szCs w:val="24"/>
        </w:rPr>
        <w:t>9490079740</w:t>
      </w:r>
    </w:p>
    <w:p w14:paraId="7F474AB8" w14:textId="48752371" w:rsidR="00D10A96" w:rsidRPr="00A239BF" w:rsidRDefault="00D74C44" w:rsidP="00D74C44">
      <w:pPr>
        <w:pStyle w:val="ContactInfo"/>
        <w:jc w:val="left"/>
        <w:rPr>
          <w:lang w:val="fr-FR"/>
        </w:rPr>
      </w:pPr>
      <w:r w:rsidRPr="00D74C44">
        <w:rPr>
          <w:caps w:val="0"/>
          <w:sz w:val="24"/>
          <w:szCs w:val="24"/>
        </w:rPr>
        <w:t>EMAIL ID</w:t>
      </w:r>
      <w:r w:rsidR="00864834">
        <w:rPr>
          <w:caps w:val="0"/>
          <w:sz w:val="24"/>
          <w:szCs w:val="24"/>
        </w:rPr>
        <w:tab/>
      </w:r>
      <w:r>
        <w:rPr>
          <w:caps w:val="0"/>
        </w:rPr>
        <w:t xml:space="preserve">: </w:t>
      </w:r>
      <w:r w:rsidR="00171E99" w:rsidRPr="00D74C44">
        <w:rPr>
          <w:caps w:val="0"/>
          <w:sz w:val="24"/>
          <w:szCs w:val="24"/>
        </w:rPr>
        <w:t>ramanadasari2233@gmail.com</w:t>
      </w:r>
    </w:p>
    <w:p w14:paraId="6D0A80BC" w14:textId="6040C555" w:rsidR="00D10A96" w:rsidRPr="00A239BF" w:rsidRDefault="00D10A96" w:rsidP="00D10A96">
      <w:pPr>
        <w:pStyle w:val="ContactInfo"/>
        <w:rPr>
          <w:lang w:val="fr-FR"/>
        </w:rPr>
      </w:pPr>
      <w:r w:rsidRPr="00A239BF">
        <w:rPr>
          <w:lang w:val="fr-FR"/>
        </w:rPr>
        <w:t xml:space="preserve"> </w:t>
      </w:r>
    </w:p>
    <w:p w14:paraId="46F98AEE" w14:textId="77777777" w:rsidR="00D10A96" w:rsidRPr="00A239BF" w:rsidRDefault="00D10A96" w:rsidP="00D10A96">
      <w:pPr>
        <w:pStyle w:val="Line"/>
        <w:rPr>
          <w:lang w:val="fr-FR"/>
        </w:rPr>
      </w:pPr>
    </w:p>
    <w:p w14:paraId="6E53B62F" w14:textId="77777777" w:rsidR="00D10A96" w:rsidRPr="00A239BF" w:rsidRDefault="00000000" w:rsidP="00F41319">
      <w:pPr>
        <w:pStyle w:val="Heading1"/>
        <w:rPr>
          <w:lang w:val="fr-FR"/>
        </w:rPr>
      </w:pPr>
      <w:sdt>
        <w:sdtPr>
          <w:id w:val="1840115771"/>
          <w:placeholder>
            <w:docPart w:val="5565CC4EF6FC40FEBE41713D3AC005B5"/>
          </w:placeholder>
          <w:temporary/>
          <w:showingPlcHdr/>
          <w15:appearance w15:val="hidden"/>
        </w:sdtPr>
        <w:sdtContent>
          <w:r w:rsidR="00D10A96" w:rsidRPr="006611B8">
            <w:rPr>
              <w:sz w:val="28"/>
              <w:lang w:val="fr-FR"/>
            </w:rPr>
            <w:t>Objective</w:t>
          </w:r>
        </w:sdtContent>
      </w:sdt>
    </w:p>
    <w:p w14:paraId="1C810E3B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03E7F19" wp14:editId="789EA524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8B8E6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406ACDD5" w14:textId="52F229D9" w:rsidR="00D10A96" w:rsidRPr="006611B8" w:rsidRDefault="00171E99" w:rsidP="00DC1B52">
      <w:pPr>
        <w:rPr>
          <w:rFonts w:asciiTheme="minorHAnsi" w:hAnsiTheme="minorHAnsi" w:cstheme="minorHAnsi"/>
          <w:sz w:val="24"/>
          <w:szCs w:val="24"/>
        </w:rPr>
      </w:pPr>
      <w:r w:rsidRPr="006611B8">
        <w:rPr>
          <w:rFonts w:asciiTheme="minorHAnsi" w:hAnsiTheme="minorHAnsi" w:cstheme="minorHAnsi"/>
          <w:sz w:val="24"/>
          <w:szCs w:val="24"/>
        </w:rPr>
        <w:t>Seeking an opportunity to work in a fast-paced and competitive environment where in my educational qualification and skills can be constructively used to benefit the organization as well as myself.</w:t>
      </w:r>
    </w:p>
    <w:p w14:paraId="3A66C81C" w14:textId="77777777" w:rsidR="006611B8" w:rsidRDefault="006611B8" w:rsidP="009F02CC"/>
    <w:p w14:paraId="2BD7002C" w14:textId="77777777" w:rsidR="00D10A96" w:rsidRDefault="00000000" w:rsidP="00DC1B52">
      <w:pPr>
        <w:pStyle w:val="Heading1"/>
      </w:pPr>
      <w:sdt>
        <w:sdtPr>
          <w:id w:val="69094262"/>
          <w:placeholder>
            <w:docPart w:val="B63FF79EAC694E0D8D341CB81BCC117E"/>
          </w:placeholder>
          <w:temporary/>
          <w:showingPlcHdr/>
          <w15:appearance w15:val="hidden"/>
        </w:sdtPr>
        <w:sdtContent>
          <w:r w:rsidR="00D10A96" w:rsidRPr="006611B8">
            <w:rPr>
              <w:sz w:val="28"/>
            </w:rPr>
            <w:t>Experience</w:t>
          </w:r>
        </w:sdtContent>
      </w:sdt>
    </w:p>
    <w:p w14:paraId="722E58F2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F23F0D0" wp14:editId="60DA3912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153BB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7172842" w14:textId="157CEA27" w:rsidR="00D10A96" w:rsidRPr="006611B8" w:rsidRDefault="00B42B50" w:rsidP="00021847">
      <w:pPr>
        <w:pStyle w:val="Heading2"/>
        <w:rPr>
          <w:sz w:val="24"/>
        </w:rPr>
      </w:pPr>
      <w:r w:rsidRPr="006611B8">
        <w:rPr>
          <w:rStyle w:val="NotBold"/>
          <w:sz w:val="24"/>
        </w:rPr>
        <w:t>May 2022 – June 2023</w:t>
      </w:r>
      <w:r w:rsidRPr="006611B8">
        <w:rPr>
          <w:rStyle w:val="NotBold"/>
          <w:sz w:val="24"/>
        </w:rPr>
        <w:tab/>
      </w:r>
      <w:r w:rsidRPr="006611B8">
        <w:rPr>
          <w:sz w:val="24"/>
        </w:rPr>
        <w:t>Atos Syntel, Chennai</w:t>
      </w:r>
    </w:p>
    <w:p w14:paraId="70E6B782" w14:textId="5EBE11FF" w:rsidR="00B42B50" w:rsidRPr="006611B8" w:rsidRDefault="00B42B50" w:rsidP="00B42B50">
      <w:pPr>
        <w:rPr>
          <w:sz w:val="24"/>
          <w:szCs w:val="24"/>
        </w:rPr>
      </w:pPr>
      <w:r w:rsidRPr="006611B8">
        <w:rPr>
          <w:sz w:val="24"/>
          <w:szCs w:val="24"/>
          <w:u w:val="single"/>
        </w:rPr>
        <w:t>Projec</w:t>
      </w:r>
      <w:r w:rsidR="0086441D">
        <w:rPr>
          <w:sz w:val="24"/>
          <w:szCs w:val="24"/>
          <w:u w:val="single"/>
        </w:rPr>
        <w:t>t</w:t>
      </w:r>
      <w:r w:rsidR="00BC418C">
        <w:rPr>
          <w:sz w:val="24"/>
          <w:szCs w:val="24"/>
          <w:u w:val="single"/>
        </w:rPr>
        <w:t xml:space="preserve">, </w:t>
      </w:r>
      <w:r w:rsidR="008C5C2A">
        <w:rPr>
          <w:sz w:val="24"/>
          <w:szCs w:val="24"/>
          <w:u w:val="single"/>
        </w:rPr>
        <w:t>L</w:t>
      </w:r>
      <w:r w:rsidR="00BC418C">
        <w:rPr>
          <w:sz w:val="24"/>
          <w:szCs w:val="24"/>
          <w:u w:val="single"/>
        </w:rPr>
        <w:t>earnt in Udemy</w:t>
      </w:r>
      <w:r w:rsidRPr="006611B8">
        <w:rPr>
          <w:sz w:val="24"/>
          <w:szCs w:val="24"/>
        </w:rPr>
        <w:t xml:space="preserve">: </w:t>
      </w:r>
    </w:p>
    <w:p w14:paraId="5F7C430F" w14:textId="7C824598" w:rsidR="00B42B50" w:rsidRPr="006611B8" w:rsidRDefault="00B42B50" w:rsidP="00B42B50">
      <w:pPr>
        <w:rPr>
          <w:sz w:val="24"/>
          <w:szCs w:val="24"/>
        </w:rPr>
      </w:pPr>
      <w:r w:rsidRPr="006611B8">
        <w:rPr>
          <w:sz w:val="24"/>
          <w:szCs w:val="24"/>
        </w:rPr>
        <w:t>Name</w:t>
      </w:r>
      <w:r w:rsidRPr="006611B8">
        <w:rPr>
          <w:sz w:val="24"/>
          <w:szCs w:val="24"/>
        </w:rPr>
        <w:tab/>
        <w:t>: Green Kart</w:t>
      </w:r>
    </w:p>
    <w:p w14:paraId="01BB7ACC" w14:textId="6CD589F0" w:rsidR="00B42B50" w:rsidRDefault="00B42B50" w:rsidP="00B42B50">
      <w:pPr>
        <w:rPr>
          <w:sz w:val="24"/>
          <w:szCs w:val="24"/>
        </w:rPr>
      </w:pPr>
      <w:r w:rsidRPr="006611B8">
        <w:rPr>
          <w:sz w:val="24"/>
          <w:szCs w:val="24"/>
        </w:rPr>
        <w:t>Domain: Ecommerce</w:t>
      </w:r>
    </w:p>
    <w:p w14:paraId="1F73CC28" w14:textId="4B8C3EDF" w:rsidR="00D74C44" w:rsidRPr="006611B8" w:rsidRDefault="00D74C44" w:rsidP="00B42B50">
      <w:pPr>
        <w:rPr>
          <w:sz w:val="24"/>
          <w:szCs w:val="24"/>
        </w:rPr>
      </w:pPr>
      <w:r>
        <w:rPr>
          <w:sz w:val="24"/>
          <w:szCs w:val="24"/>
        </w:rPr>
        <w:t>Role      : Automation Test Engineer</w:t>
      </w:r>
    </w:p>
    <w:p w14:paraId="31D3CDEA" w14:textId="4D4F886B" w:rsidR="00B42B50" w:rsidRPr="006611B8" w:rsidRDefault="00B42B50" w:rsidP="00B42B50">
      <w:pPr>
        <w:rPr>
          <w:b/>
          <w:bCs/>
          <w:sz w:val="24"/>
          <w:szCs w:val="24"/>
          <w:u w:val="single"/>
        </w:rPr>
      </w:pPr>
      <w:r w:rsidRPr="006611B8">
        <w:rPr>
          <w:b/>
          <w:bCs/>
          <w:sz w:val="24"/>
          <w:szCs w:val="24"/>
          <w:u w:val="single"/>
        </w:rPr>
        <w:t>Responsibilities:</w:t>
      </w:r>
    </w:p>
    <w:p w14:paraId="45208FE7" w14:textId="48A09155" w:rsidR="00B42B50" w:rsidRPr="006611B8" w:rsidRDefault="00B42B50" w:rsidP="00B42B5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6611B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Experience in designing, developing and enhancing automated test scripts for Selenium using Python</w:t>
      </w:r>
    </w:p>
    <w:p w14:paraId="016CC852" w14:textId="77777777" w:rsidR="00B42B50" w:rsidRPr="006611B8" w:rsidRDefault="00B42B50" w:rsidP="00B42B50">
      <w:pPr>
        <w:pStyle w:val="ListParagraph"/>
        <w:widowControl w:val="0"/>
        <w:numPr>
          <w:ilvl w:val="0"/>
          <w:numId w:val="16"/>
        </w:numPr>
        <w:tabs>
          <w:tab w:val="left" w:pos="1060"/>
          <w:tab w:val="left" w:pos="1061"/>
        </w:tabs>
        <w:autoSpaceDE w:val="0"/>
        <w:autoSpaceDN w:val="0"/>
        <w:spacing w:before="66"/>
        <w:rPr>
          <w:rFonts w:asciiTheme="minorHAnsi" w:hAnsiTheme="minorHAnsi" w:cstheme="minorHAnsi"/>
          <w:sz w:val="24"/>
          <w:szCs w:val="24"/>
        </w:rPr>
      </w:pPr>
      <w:r w:rsidRPr="006611B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Developed test Automation frameworks using Python PYTEST unit Testing framework</w:t>
      </w:r>
    </w:p>
    <w:p w14:paraId="18E97028" w14:textId="155135FA" w:rsidR="00B42B50" w:rsidRPr="006611B8" w:rsidRDefault="00B42B50" w:rsidP="00B42B5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6611B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Performed Functional Testing, Cross Browser Compatibility Testing on</w:t>
      </w:r>
      <w:r w:rsidRPr="006611B8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6611B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different browsers like IE, Firefox &amp; Chrome</w:t>
      </w:r>
    </w:p>
    <w:p w14:paraId="3C5CD421" w14:textId="1F4694F4" w:rsidR="009F02CC" w:rsidRPr="009F02CC" w:rsidRDefault="00B42B50" w:rsidP="009F02CC">
      <w:pPr>
        <w:pStyle w:val="ListParagraph"/>
        <w:widowControl w:val="0"/>
        <w:numPr>
          <w:ilvl w:val="0"/>
          <w:numId w:val="16"/>
        </w:numPr>
        <w:tabs>
          <w:tab w:val="left" w:pos="1060"/>
          <w:tab w:val="left" w:pos="1061"/>
        </w:tabs>
        <w:autoSpaceDE w:val="0"/>
        <w:autoSpaceDN w:val="0"/>
        <w:spacing w:before="66"/>
        <w:rPr>
          <w:rFonts w:asciiTheme="minorHAnsi" w:hAnsiTheme="minorHAnsi" w:cstheme="minorHAnsi"/>
          <w:sz w:val="24"/>
          <w:szCs w:val="24"/>
        </w:rPr>
      </w:pPr>
      <w:r w:rsidRPr="006611B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Implemented Page object Design Patterns, Pytest fixtures</w:t>
      </w:r>
    </w:p>
    <w:p w14:paraId="5B129B0A" w14:textId="77777777" w:rsidR="009F02CC" w:rsidRPr="009F02CC" w:rsidRDefault="009F02CC" w:rsidP="009F02CC">
      <w:pPr>
        <w:widowControl w:val="0"/>
        <w:tabs>
          <w:tab w:val="left" w:pos="1060"/>
          <w:tab w:val="left" w:pos="1061"/>
        </w:tabs>
        <w:autoSpaceDE w:val="0"/>
        <w:autoSpaceDN w:val="0"/>
        <w:spacing w:before="66"/>
        <w:rPr>
          <w:rFonts w:asciiTheme="minorHAnsi" w:hAnsiTheme="minorHAnsi" w:cstheme="minorHAnsi"/>
          <w:sz w:val="24"/>
          <w:szCs w:val="24"/>
        </w:rPr>
      </w:pPr>
    </w:p>
    <w:p w14:paraId="0B3FEED9" w14:textId="77777777" w:rsidR="009F02CC" w:rsidRPr="006611B8" w:rsidRDefault="009F02CC" w:rsidP="009F02CC">
      <w:pPr>
        <w:pStyle w:val="Heading1"/>
        <w:rPr>
          <w:sz w:val="28"/>
        </w:rPr>
      </w:pPr>
      <w:r w:rsidRPr="006611B8">
        <w:rPr>
          <w:sz w:val="28"/>
        </w:rPr>
        <w:t>Technical SKILLS</w:t>
      </w:r>
    </w:p>
    <w:p w14:paraId="2EBAADC9" w14:textId="77777777" w:rsidR="009F02CC" w:rsidRPr="00D10A96" w:rsidRDefault="009F02CC" w:rsidP="009F02CC">
      <w:pPr>
        <w:pStyle w:val="Line"/>
      </w:pPr>
      <w:r w:rsidRPr="00D10A96">
        <mc:AlternateContent>
          <mc:Choice Requires="wps">
            <w:drawing>
              <wp:inline distT="0" distB="0" distL="0" distR="0" wp14:anchorId="461A63AB" wp14:editId="7D6E66C4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5DD6F8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AA9BF47" w14:textId="77777777" w:rsidR="009F02CC" w:rsidRPr="006611B8" w:rsidRDefault="009F02CC" w:rsidP="009F02C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611B8">
        <w:rPr>
          <w:sz w:val="24"/>
          <w:szCs w:val="24"/>
        </w:rPr>
        <w:t>Python</w:t>
      </w:r>
    </w:p>
    <w:p w14:paraId="6D1BD6AA" w14:textId="53745781" w:rsidR="009F02CC" w:rsidRPr="006611B8" w:rsidRDefault="009F02CC" w:rsidP="009F02C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611B8">
        <w:rPr>
          <w:sz w:val="24"/>
          <w:szCs w:val="24"/>
        </w:rPr>
        <w:t>Manual Testing</w:t>
      </w:r>
      <w:r w:rsidR="00116B41">
        <w:rPr>
          <w:sz w:val="24"/>
          <w:szCs w:val="24"/>
        </w:rPr>
        <w:t xml:space="preserve"> </w:t>
      </w:r>
    </w:p>
    <w:p w14:paraId="600729B9" w14:textId="5C1F6AF2" w:rsidR="009F02CC" w:rsidRPr="006611B8" w:rsidRDefault="009F02CC" w:rsidP="009F02C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611B8">
        <w:rPr>
          <w:sz w:val="24"/>
          <w:szCs w:val="24"/>
        </w:rPr>
        <w:t>Selenium</w:t>
      </w:r>
      <w:r w:rsidR="00161814">
        <w:rPr>
          <w:sz w:val="24"/>
          <w:szCs w:val="24"/>
        </w:rPr>
        <w:t xml:space="preserve"> WebDriver</w:t>
      </w:r>
      <w:r w:rsidRPr="006611B8">
        <w:rPr>
          <w:sz w:val="24"/>
          <w:szCs w:val="24"/>
        </w:rPr>
        <w:t xml:space="preserve"> Automation</w:t>
      </w:r>
    </w:p>
    <w:p w14:paraId="0DD882B0" w14:textId="77777777" w:rsidR="009F02CC" w:rsidRDefault="009F02CC" w:rsidP="009F02C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611B8">
        <w:rPr>
          <w:sz w:val="24"/>
          <w:szCs w:val="24"/>
        </w:rPr>
        <w:t>Pytest Framework</w:t>
      </w:r>
    </w:p>
    <w:p w14:paraId="47EC9F5F" w14:textId="6B11A833" w:rsidR="00161814" w:rsidRDefault="00161814" w:rsidP="009F02C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API Testing</w:t>
      </w:r>
    </w:p>
    <w:p w14:paraId="734A1AA9" w14:textId="402B671C" w:rsidR="00161814" w:rsidRDefault="00161814" w:rsidP="009F02C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Jira</w:t>
      </w:r>
    </w:p>
    <w:p w14:paraId="124538C9" w14:textId="047D9638" w:rsidR="00116B41" w:rsidRDefault="00116B41" w:rsidP="00570512">
      <w:pPr>
        <w:pStyle w:val="ListParagraph"/>
        <w:rPr>
          <w:sz w:val="24"/>
          <w:szCs w:val="24"/>
        </w:rPr>
      </w:pPr>
    </w:p>
    <w:p w14:paraId="61FC75B9" w14:textId="77777777" w:rsidR="009F02CC" w:rsidRPr="009F02CC" w:rsidRDefault="009F02CC" w:rsidP="009F02CC">
      <w:pPr>
        <w:widowControl w:val="0"/>
        <w:tabs>
          <w:tab w:val="left" w:pos="1060"/>
          <w:tab w:val="left" w:pos="1061"/>
        </w:tabs>
        <w:autoSpaceDE w:val="0"/>
        <w:autoSpaceDN w:val="0"/>
        <w:spacing w:before="66"/>
        <w:rPr>
          <w:rFonts w:asciiTheme="minorHAnsi" w:hAnsiTheme="minorHAnsi" w:cstheme="minorHAnsi"/>
          <w:sz w:val="24"/>
          <w:szCs w:val="24"/>
        </w:rPr>
      </w:pPr>
    </w:p>
    <w:p w14:paraId="736C9CD4" w14:textId="77777777" w:rsidR="00E16F3B" w:rsidRPr="00E16F3B" w:rsidRDefault="00E16F3B" w:rsidP="00E16F3B">
      <w:pPr>
        <w:widowControl w:val="0"/>
        <w:tabs>
          <w:tab w:val="left" w:pos="1060"/>
          <w:tab w:val="left" w:pos="1061"/>
        </w:tabs>
        <w:autoSpaceDE w:val="0"/>
        <w:autoSpaceDN w:val="0"/>
        <w:spacing w:before="66"/>
        <w:rPr>
          <w:rFonts w:asciiTheme="minorHAnsi" w:hAnsiTheme="minorHAnsi" w:cstheme="minorHAnsi"/>
          <w:sz w:val="24"/>
          <w:szCs w:val="24"/>
        </w:rPr>
      </w:pPr>
    </w:p>
    <w:p w14:paraId="49D41400" w14:textId="77777777" w:rsidR="00E16F3B" w:rsidRPr="006611B8" w:rsidRDefault="00E16F3B" w:rsidP="00E16F3B">
      <w:pPr>
        <w:pStyle w:val="Heading1"/>
        <w:rPr>
          <w:sz w:val="28"/>
        </w:rPr>
      </w:pPr>
      <w:r w:rsidRPr="006611B8">
        <w:rPr>
          <w:rStyle w:val="Heading1Char"/>
          <w:caps/>
          <w:sz w:val="28"/>
        </w:rPr>
        <w:t>CertificationS</w:t>
      </w:r>
    </w:p>
    <w:p w14:paraId="68101B24" w14:textId="77777777" w:rsidR="00E16F3B" w:rsidRPr="00D10A96" w:rsidRDefault="00E16F3B" w:rsidP="00E16F3B">
      <w:pPr>
        <w:pStyle w:val="Line"/>
      </w:pPr>
      <w:r w:rsidRPr="00D10A96">
        <mc:AlternateContent>
          <mc:Choice Requires="wps">
            <w:drawing>
              <wp:inline distT="0" distB="0" distL="0" distR="0" wp14:anchorId="2B478180" wp14:editId="713FE2F0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D1AB8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CEE176F" w14:textId="4413F3CF" w:rsidR="00E16F3B" w:rsidRPr="006611B8" w:rsidRDefault="00E16F3B" w:rsidP="00E16F3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611B8">
        <w:rPr>
          <w:sz w:val="24"/>
          <w:szCs w:val="24"/>
        </w:rPr>
        <w:t>Selenium WebDriver with Python and Framework</w:t>
      </w:r>
      <w:r w:rsidR="003F4893">
        <w:rPr>
          <w:sz w:val="24"/>
          <w:szCs w:val="24"/>
        </w:rPr>
        <w:t>- Udemy</w:t>
      </w:r>
    </w:p>
    <w:p w14:paraId="6505D19E" w14:textId="60296B5B" w:rsidR="00E16F3B" w:rsidRPr="006611B8" w:rsidRDefault="00E16F3B" w:rsidP="00E16F3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611B8">
        <w:rPr>
          <w:sz w:val="24"/>
          <w:szCs w:val="24"/>
        </w:rPr>
        <w:t>Manual Testing</w:t>
      </w:r>
      <w:r w:rsidR="003F4893">
        <w:rPr>
          <w:sz w:val="24"/>
          <w:szCs w:val="24"/>
        </w:rPr>
        <w:t>- QSpiders</w:t>
      </w:r>
    </w:p>
    <w:p w14:paraId="25A9931F" w14:textId="77777777" w:rsidR="00E16F3B" w:rsidRPr="00E16F3B" w:rsidRDefault="00E16F3B" w:rsidP="00E16F3B">
      <w:pPr>
        <w:widowControl w:val="0"/>
        <w:tabs>
          <w:tab w:val="left" w:pos="1060"/>
          <w:tab w:val="left" w:pos="1061"/>
        </w:tabs>
        <w:autoSpaceDE w:val="0"/>
        <w:autoSpaceDN w:val="0"/>
        <w:spacing w:before="66"/>
        <w:rPr>
          <w:rFonts w:asciiTheme="minorHAnsi" w:hAnsiTheme="minorHAnsi" w:cstheme="minorHAnsi"/>
          <w:sz w:val="24"/>
          <w:szCs w:val="24"/>
        </w:rPr>
      </w:pPr>
    </w:p>
    <w:p w14:paraId="6A8A3DF8" w14:textId="77777777" w:rsidR="006611B8" w:rsidRDefault="006611B8" w:rsidP="006611B8">
      <w:pPr>
        <w:pStyle w:val="ListParagraph"/>
        <w:widowControl w:val="0"/>
        <w:tabs>
          <w:tab w:val="left" w:pos="1060"/>
          <w:tab w:val="left" w:pos="1061"/>
        </w:tabs>
        <w:autoSpaceDE w:val="0"/>
        <w:autoSpaceDN w:val="0"/>
        <w:spacing w:before="66"/>
        <w:rPr>
          <w:rFonts w:asciiTheme="minorHAnsi" w:hAnsiTheme="minorHAnsi" w:cstheme="minorHAnsi"/>
          <w:sz w:val="26"/>
          <w:szCs w:val="26"/>
        </w:rPr>
      </w:pPr>
    </w:p>
    <w:p w14:paraId="13AA1C3B" w14:textId="77777777" w:rsidR="00E16F3B" w:rsidRDefault="00E16F3B" w:rsidP="006611B8">
      <w:pPr>
        <w:pStyle w:val="ListParagraph"/>
        <w:widowControl w:val="0"/>
        <w:tabs>
          <w:tab w:val="left" w:pos="1060"/>
          <w:tab w:val="left" w:pos="1061"/>
        </w:tabs>
        <w:autoSpaceDE w:val="0"/>
        <w:autoSpaceDN w:val="0"/>
        <w:spacing w:before="66"/>
        <w:rPr>
          <w:rFonts w:asciiTheme="minorHAnsi" w:hAnsiTheme="minorHAnsi" w:cstheme="minorHAnsi"/>
          <w:sz w:val="26"/>
          <w:szCs w:val="26"/>
        </w:rPr>
      </w:pPr>
    </w:p>
    <w:p w14:paraId="12139F4A" w14:textId="77777777" w:rsidR="00E16F3B" w:rsidRPr="00B42B50" w:rsidRDefault="00E16F3B" w:rsidP="006611B8">
      <w:pPr>
        <w:pStyle w:val="ListParagraph"/>
        <w:widowControl w:val="0"/>
        <w:tabs>
          <w:tab w:val="left" w:pos="1060"/>
          <w:tab w:val="left" w:pos="1061"/>
        </w:tabs>
        <w:autoSpaceDE w:val="0"/>
        <w:autoSpaceDN w:val="0"/>
        <w:spacing w:before="66"/>
        <w:rPr>
          <w:rFonts w:asciiTheme="minorHAnsi" w:hAnsiTheme="minorHAnsi" w:cstheme="minorHAnsi"/>
          <w:sz w:val="26"/>
          <w:szCs w:val="26"/>
        </w:rPr>
      </w:pPr>
    </w:p>
    <w:p w14:paraId="32BB2076" w14:textId="77777777" w:rsidR="00D10A96" w:rsidRDefault="00000000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09FC72B643EC435EB3E96B79B155CF60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6611B8">
            <w:rPr>
              <w:sz w:val="28"/>
            </w:rPr>
            <w:t>Education</w:t>
          </w:r>
        </w:sdtContent>
      </w:sdt>
    </w:p>
    <w:p w14:paraId="4FD91CDE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2ECC5BC1" wp14:editId="70E8CA62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762BC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2C84FD62" w14:textId="45962E4F" w:rsidR="00D10A96" w:rsidRPr="006611B8" w:rsidRDefault="00B85801" w:rsidP="00171E99">
      <w:pPr>
        <w:pStyle w:val="Heading2"/>
        <w:rPr>
          <w:rStyle w:val="NotBold"/>
          <w:sz w:val="24"/>
        </w:rPr>
      </w:pPr>
      <w:r w:rsidRPr="006611B8">
        <w:rPr>
          <w:rStyle w:val="NotBold"/>
          <w:sz w:val="24"/>
        </w:rPr>
        <w:t>June 2017- Aug 2021</w:t>
      </w:r>
      <w:r w:rsidRPr="006611B8">
        <w:rPr>
          <w:rStyle w:val="NotBold"/>
          <w:sz w:val="24"/>
        </w:rPr>
        <w:tab/>
        <w:t>B.Tech, Malineni Lakshmaiah Engineering College</w:t>
      </w:r>
      <w:r w:rsidRPr="006611B8">
        <w:rPr>
          <w:rStyle w:val="NotBold"/>
          <w:sz w:val="24"/>
        </w:rPr>
        <w:tab/>
        <w:t>70.0 %</w:t>
      </w:r>
    </w:p>
    <w:p w14:paraId="7ADC63A1" w14:textId="0ABCAE4A" w:rsidR="00B85801" w:rsidRPr="006611B8" w:rsidRDefault="00B85801" w:rsidP="00B85801">
      <w:pPr>
        <w:rPr>
          <w:sz w:val="24"/>
          <w:szCs w:val="24"/>
        </w:rPr>
      </w:pPr>
      <w:r w:rsidRPr="006611B8">
        <w:rPr>
          <w:sz w:val="24"/>
          <w:szCs w:val="24"/>
        </w:rPr>
        <w:t>June 2015- May 2017</w:t>
      </w:r>
      <w:r w:rsidRPr="006611B8">
        <w:rPr>
          <w:sz w:val="24"/>
          <w:szCs w:val="24"/>
        </w:rPr>
        <w:tab/>
        <w:t xml:space="preserve">             Seetha Ramaiah Junior College</w:t>
      </w:r>
      <w:r w:rsidRPr="006611B8">
        <w:rPr>
          <w:sz w:val="24"/>
          <w:szCs w:val="24"/>
        </w:rPr>
        <w:tab/>
      </w:r>
      <w:r w:rsidRPr="006611B8">
        <w:rPr>
          <w:sz w:val="24"/>
          <w:szCs w:val="24"/>
        </w:rPr>
        <w:tab/>
      </w:r>
      <w:r w:rsidRPr="006611B8">
        <w:rPr>
          <w:sz w:val="24"/>
          <w:szCs w:val="24"/>
        </w:rPr>
        <w:tab/>
        <w:t>94.9 %</w:t>
      </w:r>
    </w:p>
    <w:p w14:paraId="24DBB668" w14:textId="15D2A1F8" w:rsidR="006611B8" w:rsidRDefault="00B85801" w:rsidP="00B85801">
      <w:pPr>
        <w:rPr>
          <w:sz w:val="24"/>
          <w:szCs w:val="24"/>
        </w:rPr>
      </w:pPr>
      <w:r w:rsidRPr="006611B8">
        <w:rPr>
          <w:sz w:val="24"/>
          <w:szCs w:val="24"/>
        </w:rPr>
        <w:t>April 2015</w:t>
      </w:r>
      <w:r w:rsidRPr="006611B8">
        <w:rPr>
          <w:sz w:val="24"/>
          <w:szCs w:val="24"/>
        </w:rPr>
        <w:tab/>
      </w:r>
      <w:r w:rsidRPr="006611B8">
        <w:rPr>
          <w:sz w:val="24"/>
          <w:szCs w:val="24"/>
        </w:rPr>
        <w:tab/>
        <w:t xml:space="preserve">             B.S.R Municipal Boys High School </w:t>
      </w:r>
      <w:r w:rsidRPr="006611B8">
        <w:rPr>
          <w:sz w:val="24"/>
          <w:szCs w:val="24"/>
        </w:rPr>
        <w:tab/>
      </w:r>
      <w:r w:rsidRPr="006611B8">
        <w:rPr>
          <w:sz w:val="24"/>
          <w:szCs w:val="24"/>
        </w:rPr>
        <w:tab/>
      </w:r>
      <w:r w:rsidRPr="006611B8">
        <w:rPr>
          <w:sz w:val="24"/>
          <w:szCs w:val="24"/>
        </w:rPr>
        <w:tab/>
        <w:t>87.5 %</w:t>
      </w:r>
    </w:p>
    <w:p w14:paraId="25D61679" w14:textId="77777777" w:rsidR="00E16F3B" w:rsidRPr="00E16F3B" w:rsidRDefault="00E16F3B" w:rsidP="00B85801">
      <w:pPr>
        <w:rPr>
          <w:sz w:val="24"/>
          <w:szCs w:val="24"/>
        </w:rPr>
      </w:pPr>
    </w:p>
    <w:p w14:paraId="4AB117E7" w14:textId="77777777" w:rsidR="006611B8" w:rsidRPr="00B42B50" w:rsidRDefault="006611B8" w:rsidP="006611B8"/>
    <w:p w14:paraId="20EA413B" w14:textId="55E4E1A8" w:rsidR="00D10A96" w:rsidRPr="006611B8" w:rsidRDefault="006611B8" w:rsidP="00DC1B52">
      <w:pPr>
        <w:pStyle w:val="Heading1"/>
        <w:rPr>
          <w:sz w:val="28"/>
        </w:rPr>
      </w:pPr>
      <w:r w:rsidRPr="006611B8">
        <w:rPr>
          <w:sz w:val="28"/>
        </w:rPr>
        <w:t>Personal Attributes</w:t>
      </w:r>
    </w:p>
    <w:p w14:paraId="55D525A9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152EB7A6" wp14:editId="3C4820C4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2C64F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sdt>
      <w:sdtPr>
        <w:id w:val="-1713578421"/>
        <w:placeholder>
          <w:docPart w:val="6CC879CE907B484BA2682C6CCA1E6431"/>
        </w:placeholder>
        <w15:appearance w15:val="hidden"/>
      </w:sdtPr>
      <w:sdtContent>
        <w:p w14:paraId="1BC6F6BB" w14:textId="77777777" w:rsidR="00D74C44" w:rsidRPr="009F02CC" w:rsidRDefault="00D74C44" w:rsidP="009F02CC">
          <w:pPr>
            <w:pStyle w:val="ListParagraph"/>
            <w:numPr>
              <w:ilvl w:val="0"/>
              <w:numId w:val="20"/>
            </w:numPr>
            <w:spacing w:before="0" w:line="264" w:lineRule="auto"/>
            <w:rPr>
              <w:rFonts w:asciiTheme="minorHAnsi" w:hAnsiTheme="minorHAnsi"/>
              <w:sz w:val="24"/>
              <w:szCs w:val="24"/>
            </w:rPr>
          </w:pPr>
          <w:r w:rsidRPr="009F02CC">
            <w:rPr>
              <w:sz w:val="24"/>
              <w:szCs w:val="24"/>
            </w:rPr>
            <w:t>Able to work in a group as well as independently.</w:t>
          </w:r>
        </w:p>
        <w:p w14:paraId="6D12AB32" w14:textId="3AF431A3" w:rsidR="00D10A96" w:rsidRDefault="006611B8" w:rsidP="006611B8">
          <w:pPr>
            <w:pStyle w:val="ListParagraph"/>
            <w:numPr>
              <w:ilvl w:val="0"/>
              <w:numId w:val="18"/>
            </w:numPr>
            <w:rPr>
              <w:sz w:val="24"/>
              <w:szCs w:val="24"/>
            </w:rPr>
          </w:pPr>
          <w:r w:rsidRPr="00D74C44">
            <w:rPr>
              <w:sz w:val="24"/>
              <w:szCs w:val="24"/>
            </w:rPr>
            <w:t>Self-motivated</w:t>
          </w:r>
        </w:p>
        <w:p w14:paraId="059A9A26" w14:textId="77777777" w:rsidR="009F02CC" w:rsidRDefault="009F02CC" w:rsidP="009F02CC">
          <w:pPr>
            <w:rPr>
              <w:sz w:val="24"/>
              <w:szCs w:val="24"/>
            </w:rPr>
          </w:pPr>
        </w:p>
        <w:p w14:paraId="49C652A7" w14:textId="77777777" w:rsidR="00ED4D16" w:rsidRDefault="00ED4D16" w:rsidP="009F02CC">
          <w:pPr>
            <w:rPr>
              <w:sz w:val="24"/>
              <w:szCs w:val="24"/>
            </w:rPr>
          </w:pPr>
        </w:p>
        <w:p w14:paraId="05513099" w14:textId="0076DA42" w:rsidR="009F02CC" w:rsidRPr="006611B8" w:rsidRDefault="009F02CC" w:rsidP="009F02CC">
          <w:pPr>
            <w:pStyle w:val="Heading1"/>
            <w:rPr>
              <w:sz w:val="28"/>
            </w:rPr>
          </w:pPr>
          <w:r>
            <w:rPr>
              <w:sz w:val="28"/>
            </w:rPr>
            <w:t>HoBBIES</w:t>
          </w:r>
        </w:p>
        <w:p w14:paraId="16C1FEA1" w14:textId="77777777" w:rsidR="009F02CC" w:rsidRPr="00D10A96" w:rsidRDefault="009F02CC" w:rsidP="009F02CC">
          <w:pPr>
            <w:pStyle w:val="Line"/>
          </w:pPr>
          <w:r w:rsidRPr="00D10A96">
            <mc:AlternateContent>
              <mc:Choice Requires="wps">
                <w:drawing>
                  <wp:inline distT="0" distB="0" distL="0" distR="0" wp14:anchorId="7D533702" wp14:editId="7C72502B">
                    <wp:extent cx="5943600" cy="0"/>
                    <wp:effectExtent l="0" t="0" r="0" b="0"/>
                    <wp:docPr id="345094556" name="Straight Connector 1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0D72971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    <v:stroke joinstyle="miter"/>
                    <w10:anchorlock/>
                  </v:line>
                </w:pict>
              </mc:Fallback>
            </mc:AlternateContent>
          </w:r>
        </w:p>
        <w:sdt>
          <w:sdtPr>
            <w:id w:val="-1404672267"/>
            <w:placeholder>
              <w:docPart w:val="FAD9BEB7DE794FD3A298DC4666376EA4"/>
            </w:placeholder>
            <w15:appearance w15:val="hidden"/>
          </w:sdtPr>
          <w:sdtContent>
            <w:p w14:paraId="2B521DF0" w14:textId="484DF21C" w:rsidR="009F02CC" w:rsidRPr="009F02CC" w:rsidRDefault="009F02CC" w:rsidP="009F02CC">
              <w:pPr>
                <w:pStyle w:val="ListParagraph"/>
                <w:numPr>
                  <w:ilvl w:val="0"/>
                  <w:numId w:val="18"/>
                </w:numPr>
                <w:spacing w:before="0" w:line="264" w:lineRule="auto"/>
                <w:rPr>
                  <w:sz w:val="24"/>
                  <w:szCs w:val="24"/>
                </w:rPr>
              </w:pPr>
              <w:r w:rsidRPr="009F02CC">
                <w:rPr>
                  <w:sz w:val="24"/>
                  <w:szCs w:val="24"/>
                </w:rPr>
                <w:t>Listening to Music</w:t>
              </w:r>
            </w:p>
            <w:p w14:paraId="59CC2144" w14:textId="1DE8114A" w:rsidR="009F02CC" w:rsidRPr="009F02CC" w:rsidRDefault="009F02CC" w:rsidP="009F02CC">
              <w:pPr>
                <w:pStyle w:val="ListParagraph"/>
                <w:numPr>
                  <w:ilvl w:val="0"/>
                  <w:numId w:val="18"/>
                </w:numPr>
                <w:spacing w:before="0" w:line="264" w:lineRule="auto"/>
                <w:rPr>
                  <w:sz w:val="24"/>
                  <w:szCs w:val="24"/>
                </w:rPr>
              </w:pPr>
              <w:r w:rsidRPr="009F02CC">
                <w:rPr>
                  <w:sz w:val="24"/>
                  <w:szCs w:val="24"/>
                </w:rPr>
                <w:t>Watching Movies</w:t>
              </w:r>
            </w:p>
            <w:p w14:paraId="0853438D" w14:textId="2906E925" w:rsidR="009F02CC" w:rsidRPr="009F02CC" w:rsidRDefault="00000000" w:rsidP="009F02CC">
              <w:pPr>
                <w:ind w:left="360"/>
                <w:rPr>
                  <w:sz w:val="24"/>
                  <w:szCs w:val="24"/>
                </w:rPr>
              </w:pPr>
            </w:p>
          </w:sdtContent>
        </w:sdt>
        <w:p w14:paraId="2163D25D" w14:textId="77777777" w:rsidR="009F02CC" w:rsidRPr="009F02CC" w:rsidRDefault="00000000" w:rsidP="009F02CC">
          <w:pPr>
            <w:rPr>
              <w:sz w:val="24"/>
              <w:szCs w:val="24"/>
            </w:rPr>
          </w:pPr>
        </w:p>
      </w:sdtContent>
    </w:sdt>
    <w:p w14:paraId="35D94653" w14:textId="77777777" w:rsidR="006611B8" w:rsidRDefault="006611B8" w:rsidP="00F02E6B"/>
    <w:p w14:paraId="1EB21A9F" w14:textId="77777777" w:rsidR="006611B8" w:rsidRPr="004D407C" w:rsidRDefault="006611B8" w:rsidP="00F02E6B"/>
    <w:sectPr w:rsidR="006611B8" w:rsidRPr="004D407C" w:rsidSect="00774090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A92A4" w14:textId="77777777" w:rsidR="00774090" w:rsidRDefault="00774090">
      <w:r>
        <w:separator/>
      </w:r>
    </w:p>
  </w:endnote>
  <w:endnote w:type="continuationSeparator" w:id="0">
    <w:p w14:paraId="4B3602C0" w14:textId="77777777" w:rsidR="00774090" w:rsidRDefault="00774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496CC" w14:textId="77777777" w:rsidR="00774090" w:rsidRDefault="00774090">
      <w:r>
        <w:separator/>
      </w:r>
    </w:p>
  </w:footnote>
  <w:footnote w:type="continuationSeparator" w:id="0">
    <w:p w14:paraId="0BCF2B80" w14:textId="77777777" w:rsidR="00774090" w:rsidRDefault="00774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47C90"/>
    <w:multiLevelType w:val="hybridMultilevel"/>
    <w:tmpl w:val="EB025A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E16982"/>
    <w:multiLevelType w:val="hybridMultilevel"/>
    <w:tmpl w:val="8646CF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D57E5"/>
    <w:multiLevelType w:val="hybridMultilevel"/>
    <w:tmpl w:val="6B38AA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904BA"/>
    <w:multiLevelType w:val="hybridMultilevel"/>
    <w:tmpl w:val="0B3EA3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C7FFA"/>
    <w:multiLevelType w:val="hybridMultilevel"/>
    <w:tmpl w:val="E75401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56E95"/>
    <w:multiLevelType w:val="hybridMultilevel"/>
    <w:tmpl w:val="9796ECEE"/>
    <w:lvl w:ilvl="0" w:tplc="A03EE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8C4C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08F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8C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6AB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82D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2F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68CD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A4C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656F7"/>
    <w:multiLevelType w:val="hybridMultilevel"/>
    <w:tmpl w:val="0658C6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6"/>
  </w:num>
  <w:num w:numId="12" w16cid:durableId="973682587">
    <w:abstractNumId w:val="17"/>
  </w:num>
  <w:num w:numId="13" w16cid:durableId="290981187">
    <w:abstractNumId w:val="18"/>
  </w:num>
  <w:num w:numId="14" w16cid:durableId="326784209">
    <w:abstractNumId w:val="14"/>
  </w:num>
  <w:num w:numId="15" w16cid:durableId="2048331259">
    <w:abstractNumId w:val="12"/>
  </w:num>
  <w:num w:numId="16" w16cid:durableId="581842486">
    <w:abstractNumId w:val="19"/>
  </w:num>
  <w:num w:numId="17" w16cid:durableId="428888330">
    <w:abstractNumId w:val="13"/>
  </w:num>
  <w:num w:numId="18" w16cid:durableId="486898446">
    <w:abstractNumId w:val="11"/>
  </w:num>
  <w:num w:numId="19" w16cid:durableId="1573661386">
    <w:abstractNumId w:val="15"/>
  </w:num>
  <w:num w:numId="20" w16cid:durableId="12937477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99"/>
    <w:rsid w:val="00016A20"/>
    <w:rsid w:val="00021847"/>
    <w:rsid w:val="0003406D"/>
    <w:rsid w:val="000425C6"/>
    <w:rsid w:val="00044D31"/>
    <w:rsid w:val="00056C55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16B41"/>
    <w:rsid w:val="00122AA7"/>
    <w:rsid w:val="00151155"/>
    <w:rsid w:val="00161814"/>
    <w:rsid w:val="00171E99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60DB6"/>
    <w:rsid w:val="00277A50"/>
    <w:rsid w:val="00283C8C"/>
    <w:rsid w:val="0028502B"/>
    <w:rsid w:val="002A0482"/>
    <w:rsid w:val="002E51C3"/>
    <w:rsid w:val="002F47D4"/>
    <w:rsid w:val="003125BC"/>
    <w:rsid w:val="0031599B"/>
    <w:rsid w:val="00337C64"/>
    <w:rsid w:val="00355FC2"/>
    <w:rsid w:val="0036516F"/>
    <w:rsid w:val="00373E15"/>
    <w:rsid w:val="00381FB1"/>
    <w:rsid w:val="003A3138"/>
    <w:rsid w:val="003A7148"/>
    <w:rsid w:val="003D5A64"/>
    <w:rsid w:val="003D617D"/>
    <w:rsid w:val="003E7996"/>
    <w:rsid w:val="003F3B40"/>
    <w:rsid w:val="003F4893"/>
    <w:rsid w:val="003F698D"/>
    <w:rsid w:val="00416446"/>
    <w:rsid w:val="0042103D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0512"/>
    <w:rsid w:val="00577F75"/>
    <w:rsid w:val="00583E90"/>
    <w:rsid w:val="005929CA"/>
    <w:rsid w:val="005A0CAF"/>
    <w:rsid w:val="005A49DE"/>
    <w:rsid w:val="005A6BEE"/>
    <w:rsid w:val="005B7925"/>
    <w:rsid w:val="005D4CD2"/>
    <w:rsid w:val="005E03E9"/>
    <w:rsid w:val="005F373F"/>
    <w:rsid w:val="005F3EB7"/>
    <w:rsid w:val="006175D0"/>
    <w:rsid w:val="00620956"/>
    <w:rsid w:val="006611B8"/>
    <w:rsid w:val="0067051D"/>
    <w:rsid w:val="0067346B"/>
    <w:rsid w:val="00681691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74090"/>
    <w:rsid w:val="00774A5C"/>
    <w:rsid w:val="00793C6A"/>
    <w:rsid w:val="007B2F4B"/>
    <w:rsid w:val="007C1CD3"/>
    <w:rsid w:val="007C261F"/>
    <w:rsid w:val="007C51D0"/>
    <w:rsid w:val="007C6D48"/>
    <w:rsid w:val="007D1908"/>
    <w:rsid w:val="007D73FB"/>
    <w:rsid w:val="007E43AF"/>
    <w:rsid w:val="007E4E13"/>
    <w:rsid w:val="007F145F"/>
    <w:rsid w:val="008061E3"/>
    <w:rsid w:val="00835A4C"/>
    <w:rsid w:val="008631C9"/>
    <w:rsid w:val="0086381A"/>
    <w:rsid w:val="0086441D"/>
    <w:rsid w:val="00864834"/>
    <w:rsid w:val="00876A2F"/>
    <w:rsid w:val="008857B1"/>
    <w:rsid w:val="008929FF"/>
    <w:rsid w:val="008B2D0D"/>
    <w:rsid w:val="008C250B"/>
    <w:rsid w:val="008C5C2A"/>
    <w:rsid w:val="008D14B3"/>
    <w:rsid w:val="008E1F80"/>
    <w:rsid w:val="008E435B"/>
    <w:rsid w:val="0091372E"/>
    <w:rsid w:val="00936886"/>
    <w:rsid w:val="009719F3"/>
    <w:rsid w:val="00971A48"/>
    <w:rsid w:val="00972ECD"/>
    <w:rsid w:val="00977CE4"/>
    <w:rsid w:val="009C55E7"/>
    <w:rsid w:val="009F02CC"/>
    <w:rsid w:val="009F3760"/>
    <w:rsid w:val="00A239BF"/>
    <w:rsid w:val="00A46867"/>
    <w:rsid w:val="00A537EA"/>
    <w:rsid w:val="00A75000"/>
    <w:rsid w:val="00A82923"/>
    <w:rsid w:val="00AB6CCF"/>
    <w:rsid w:val="00AC6978"/>
    <w:rsid w:val="00AE18D5"/>
    <w:rsid w:val="00AE5969"/>
    <w:rsid w:val="00B0548E"/>
    <w:rsid w:val="00B06F91"/>
    <w:rsid w:val="00B33C46"/>
    <w:rsid w:val="00B3639D"/>
    <w:rsid w:val="00B42B50"/>
    <w:rsid w:val="00B550F6"/>
    <w:rsid w:val="00B61032"/>
    <w:rsid w:val="00B85801"/>
    <w:rsid w:val="00BA0F62"/>
    <w:rsid w:val="00BB0D3D"/>
    <w:rsid w:val="00BB6FA0"/>
    <w:rsid w:val="00BC195E"/>
    <w:rsid w:val="00BC418C"/>
    <w:rsid w:val="00BD5B36"/>
    <w:rsid w:val="00BE5218"/>
    <w:rsid w:val="00C056DC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96036"/>
    <w:rsid w:val="00CA27C6"/>
    <w:rsid w:val="00CB7FC2"/>
    <w:rsid w:val="00CD7CDE"/>
    <w:rsid w:val="00D10A96"/>
    <w:rsid w:val="00D136AC"/>
    <w:rsid w:val="00D21AD0"/>
    <w:rsid w:val="00D329C7"/>
    <w:rsid w:val="00D334C6"/>
    <w:rsid w:val="00D469F8"/>
    <w:rsid w:val="00D4716C"/>
    <w:rsid w:val="00D54540"/>
    <w:rsid w:val="00D67AC5"/>
    <w:rsid w:val="00D74C44"/>
    <w:rsid w:val="00D77989"/>
    <w:rsid w:val="00D816B0"/>
    <w:rsid w:val="00DB7951"/>
    <w:rsid w:val="00DC1B52"/>
    <w:rsid w:val="00DE2BD0"/>
    <w:rsid w:val="00DE55F0"/>
    <w:rsid w:val="00DF055B"/>
    <w:rsid w:val="00E10969"/>
    <w:rsid w:val="00E16F3B"/>
    <w:rsid w:val="00E2152F"/>
    <w:rsid w:val="00E36403"/>
    <w:rsid w:val="00E577A2"/>
    <w:rsid w:val="00E904D1"/>
    <w:rsid w:val="00E90506"/>
    <w:rsid w:val="00E9367B"/>
    <w:rsid w:val="00E95C7E"/>
    <w:rsid w:val="00EA1D08"/>
    <w:rsid w:val="00EA5123"/>
    <w:rsid w:val="00EB514D"/>
    <w:rsid w:val="00EB5C1E"/>
    <w:rsid w:val="00ED4D16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554C6"/>
    <w:rsid w:val="00F60904"/>
    <w:rsid w:val="00F66C3E"/>
    <w:rsid w:val="00F969AB"/>
    <w:rsid w:val="00F96C38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F0E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ataramana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65CC4EF6FC40FEBE41713D3AC00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E8821-6605-4828-814A-2C10D204C272}"/>
      </w:docPartPr>
      <w:docPartBody>
        <w:p w:rsidR="009B2445" w:rsidRDefault="00000000">
          <w:pPr>
            <w:pStyle w:val="5565CC4EF6FC40FEBE41713D3AC005B5"/>
          </w:pPr>
          <w:r w:rsidRPr="00A239BF">
            <w:rPr>
              <w:lang w:val="fr-FR"/>
            </w:rPr>
            <w:t>Objective</w:t>
          </w:r>
        </w:p>
      </w:docPartBody>
    </w:docPart>
    <w:docPart>
      <w:docPartPr>
        <w:name w:val="B63FF79EAC694E0D8D341CB81BCC1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A4552-E450-4F74-AFFC-5382A3D701DA}"/>
      </w:docPartPr>
      <w:docPartBody>
        <w:p w:rsidR="009B2445" w:rsidRDefault="00000000">
          <w:pPr>
            <w:pStyle w:val="B63FF79EAC694E0D8D341CB81BCC117E"/>
          </w:pPr>
          <w:r w:rsidRPr="00E90506">
            <w:t>Experience</w:t>
          </w:r>
        </w:p>
      </w:docPartBody>
    </w:docPart>
    <w:docPart>
      <w:docPartPr>
        <w:name w:val="09FC72B643EC435EB3E96B79B155C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F0582-32D9-4CFF-AB7A-C378474FF6B7}"/>
      </w:docPartPr>
      <w:docPartBody>
        <w:p w:rsidR="009B2445" w:rsidRDefault="00000000">
          <w:pPr>
            <w:pStyle w:val="09FC72B643EC435EB3E96B79B155CF60"/>
          </w:pPr>
          <w:r w:rsidRPr="00E90506">
            <w:t>Education</w:t>
          </w:r>
        </w:p>
      </w:docPartBody>
    </w:docPart>
    <w:docPart>
      <w:docPartPr>
        <w:name w:val="6CC879CE907B484BA2682C6CCA1E6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76097-065E-4C15-AEA6-B7AF64108045}"/>
      </w:docPartPr>
      <w:docPartBody>
        <w:p w:rsidR="009B2445" w:rsidRDefault="00000000">
          <w:pPr>
            <w:pStyle w:val="6CC879CE907B484BA2682C6CCA1E6431"/>
          </w:pPr>
          <w:r w:rsidRPr="00A239BF">
            <w:t>Ability to manage multiple projects simultaneously and meet tight deadlines, while maintaining the highest standards of quality.</w:t>
          </w:r>
        </w:p>
      </w:docPartBody>
    </w:docPart>
    <w:docPart>
      <w:docPartPr>
        <w:name w:val="FAD9BEB7DE794FD3A298DC4666376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B102C-D13C-4650-A7E0-1789C4A33365}"/>
      </w:docPartPr>
      <w:docPartBody>
        <w:p w:rsidR="009B2445" w:rsidRDefault="00B17D0C" w:rsidP="00B17D0C">
          <w:pPr>
            <w:pStyle w:val="FAD9BEB7DE794FD3A298DC4666376EA4"/>
          </w:pPr>
          <w:r w:rsidRPr="00A239BF">
            <w:t>Ability to manage multiple projects simultaneously and meet tight deadlines, while maintaining the highest standards of quality.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0C"/>
    <w:rsid w:val="000849B5"/>
    <w:rsid w:val="00121AB6"/>
    <w:rsid w:val="002A4405"/>
    <w:rsid w:val="002B37D3"/>
    <w:rsid w:val="002C4586"/>
    <w:rsid w:val="00372404"/>
    <w:rsid w:val="004A548E"/>
    <w:rsid w:val="004E4D41"/>
    <w:rsid w:val="00583745"/>
    <w:rsid w:val="00837975"/>
    <w:rsid w:val="009B2445"/>
    <w:rsid w:val="00AB449D"/>
    <w:rsid w:val="00AF4DD1"/>
    <w:rsid w:val="00B17D0C"/>
    <w:rsid w:val="00B71954"/>
    <w:rsid w:val="00D11772"/>
    <w:rsid w:val="00D30A61"/>
    <w:rsid w:val="00D37047"/>
    <w:rsid w:val="00DD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Cs w:val="2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65CC4EF6FC40FEBE41713D3AC005B5">
    <w:name w:val="5565CC4EF6FC40FEBE41713D3AC005B5"/>
  </w:style>
  <w:style w:type="paragraph" w:customStyle="1" w:styleId="B63FF79EAC694E0D8D341CB81BCC117E">
    <w:name w:val="B63FF79EAC694E0D8D341CB81BCC117E"/>
  </w:style>
  <w:style w:type="paragraph" w:customStyle="1" w:styleId="09FC72B643EC435EB3E96B79B155CF60">
    <w:name w:val="09FC72B643EC435EB3E96B79B155CF60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Cs w:val="28"/>
      <w:lang w:val="en-US" w:eastAsia="ja-JP"/>
      <w14:ligatures w14:val="none"/>
    </w:rPr>
  </w:style>
  <w:style w:type="paragraph" w:customStyle="1" w:styleId="6CC879CE907B484BA2682C6CCA1E6431">
    <w:name w:val="6CC879CE907B484BA2682C6CCA1E6431"/>
  </w:style>
  <w:style w:type="paragraph" w:customStyle="1" w:styleId="FAD9BEB7DE794FD3A298DC4666376EA4">
    <w:name w:val="FAD9BEB7DE794FD3A298DC4666376EA4"/>
    <w:rsid w:val="00B17D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2024-01-11T05:43:00Z</dcterms:created>
  <dcterms:modified xsi:type="dcterms:W3CDTF">2024-04-25T05:54:00Z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